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C26B" w14:textId="3D1D7903" w:rsidR="005226F9" w:rsidRPr="00E8431A" w:rsidRDefault="00594179" w:rsidP="005C267E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837FA64" wp14:editId="4AAA52C9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7"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15F07A82" w14:textId="15AB40B9" w:rsidR="005C267E" w:rsidRPr="00E8431A" w:rsidRDefault="003A62E7" w:rsidP="005C267E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="005C267E"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56A8BA50" w14:textId="187605ED" w:rsidR="005226F9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Tout document non </w:t>
      </w:r>
      <w:r w:rsidRPr="00E8431A">
        <w:rPr>
          <w:rFonts w:ascii="Arial" w:hAnsi="Arial" w:cs="Arial"/>
          <w:b/>
          <w:i/>
          <w:color w:val="FF0000"/>
          <w:sz w:val="22"/>
          <w:szCs w:val="22"/>
        </w:rPr>
        <w:t>rempli entièrement et correctement</w:t>
      </w: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 ne sera pas traité et sera retourné au formateur</w:t>
      </w:r>
    </w:p>
    <w:p w14:paraId="2E8EE203" w14:textId="5881B5D0" w:rsidR="005226F9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>Toutes les rubriques sont obligatoires pour permettre de créer la convention</w:t>
      </w:r>
    </w:p>
    <w:p w14:paraId="367B556A" w14:textId="2E8CD9B1" w:rsidR="006C712D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Demande à déposer </w:t>
      </w:r>
      <w:r w:rsidRPr="00E8431A">
        <w:rPr>
          <w:rFonts w:ascii="Arial" w:hAnsi="Arial" w:cs="Arial"/>
          <w:b/>
          <w:i/>
          <w:color w:val="FF0000"/>
          <w:sz w:val="22"/>
          <w:szCs w:val="22"/>
        </w:rPr>
        <w:t>au minimum 1 semaine avant</w:t>
      </w: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 le démarrage de la PAE auprès de l’administration</w:t>
      </w:r>
    </w:p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AA56CC" w:rsidRPr="00E9473A" w14:paraId="2837FA42" w14:textId="77777777" w:rsidTr="00E8431A">
        <w:tc>
          <w:tcPr>
            <w:tcW w:w="10419" w:type="dxa"/>
          </w:tcPr>
          <w:p w14:paraId="21E01D24" w14:textId="29EC4E6F" w:rsidR="005C267E" w:rsidRPr="00B379C6" w:rsidRDefault="00B379C6" w:rsidP="005226F9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 w:rsidRPr="00B379C6"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4D59E67D" w14:textId="4AF8A461" w:rsidR="005C267E" w:rsidRPr="00B379C6" w:rsidRDefault="00AA56CC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 xml:space="preserve">M., </w:t>
            </w:r>
            <w:r w:rsidR="0057404F" w:rsidRPr="00B379C6">
              <w:rPr>
                <w:rFonts w:ascii="Tahoma" w:hAnsi="Tahoma" w:cs="Tahoma"/>
                <w:b/>
                <w:sz w:val="20"/>
              </w:rPr>
              <w:t>Mme</w:t>
            </w:r>
            <w:r w:rsidR="002B3599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57404F" w:rsidRPr="00B379C6">
              <w:rPr>
                <w:rFonts w:ascii="Tahoma" w:hAnsi="Tahoma" w:cs="Tahoma"/>
                <w:sz w:val="18"/>
                <w:szCs w:val="22"/>
              </w:rPr>
              <w:t xml:space="preserve">(nom – </w:t>
            </w:r>
            <w:r w:rsidR="005C267E" w:rsidRPr="00B379C6">
              <w:rPr>
                <w:rFonts w:ascii="Tahoma" w:hAnsi="Tahoma" w:cs="Tahoma"/>
                <w:sz w:val="18"/>
                <w:szCs w:val="22"/>
              </w:rPr>
              <w:t>prénom)</w:t>
            </w:r>
            <w:r w:rsidR="005C267E" w:rsidRPr="00B379C6">
              <w:rPr>
                <w:rFonts w:ascii="Tahoma" w:hAnsi="Tahoma" w:cs="Tahoma"/>
                <w:b/>
                <w:sz w:val="18"/>
                <w:szCs w:val="22"/>
              </w:rPr>
              <w:t xml:space="preserve">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proofErr w:type="spellStart"/>
            <w:r w:rsidR="00A8338B">
              <w:rPr>
                <w:rFonts w:ascii="Tahoma" w:hAnsi="Tahoma" w:cs="Tahoma"/>
                <w:sz w:val="18"/>
                <w:szCs w:val="22"/>
              </w:rPr>
              <w:t>Delaliaux</w:t>
            </w:r>
            <w:proofErr w:type="spellEnd"/>
            <w:r w:rsidR="00A8338B">
              <w:rPr>
                <w:rFonts w:ascii="Tahoma" w:hAnsi="Tahoma" w:cs="Tahoma"/>
                <w:sz w:val="18"/>
                <w:szCs w:val="22"/>
              </w:rPr>
              <w:t xml:space="preserve"> Florent</w:t>
            </w:r>
            <w:r w:rsidR="00C85104">
              <w:rPr>
                <w:rFonts w:ascii="Tahoma" w:hAnsi="Tahoma" w:cs="Tahoma"/>
                <w:sz w:val="18"/>
                <w:szCs w:val="22"/>
              </w:rPr>
              <w:t>…………………………………………………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</w:t>
            </w:r>
          </w:p>
          <w:p w14:paraId="2837FA3F" w14:textId="11EE709B" w:rsidR="00AA56CC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N° sécurité sociale :</w:t>
            </w:r>
            <w:r w:rsidR="0057404F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545E86" w:rsidRPr="00B379C6">
              <w:rPr>
                <w:rFonts w:ascii="Tahoma" w:hAnsi="Tahoma" w:cs="Tahoma"/>
                <w:sz w:val="18"/>
                <w:szCs w:val="22"/>
              </w:rPr>
              <w:t>……………</w:t>
            </w:r>
            <w:r w:rsidR="00A8338B">
              <w:rPr>
                <w:rFonts w:ascii="Tahoma" w:hAnsi="Tahoma" w:cs="Tahoma"/>
                <w:sz w:val="18"/>
                <w:szCs w:val="22"/>
              </w:rPr>
              <w:t>1 87 04 59 355 127 65</w:t>
            </w:r>
            <w:r w:rsidR="00545E86" w:rsidRPr="00B379C6">
              <w:rPr>
                <w:rFonts w:ascii="Tahoma" w:hAnsi="Tahoma" w:cs="Tahoma"/>
                <w:sz w:val="18"/>
                <w:szCs w:val="22"/>
              </w:rPr>
              <w:t>……………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="00545E86" w:rsidRPr="00B379C6">
              <w:rPr>
                <w:rFonts w:ascii="Tahoma" w:hAnsi="Tahoma" w:cs="Tahoma"/>
                <w:sz w:val="18"/>
                <w:szCs w:val="22"/>
              </w:rPr>
              <w:t>………</w:t>
            </w:r>
            <w:r w:rsidR="00545E86" w:rsidRPr="00B379C6">
              <w:rPr>
                <w:rFonts w:ascii="Tahoma" w:hAnsi="Tahoma" w:cs="Tahoma"/>
                <w:b/>
                <w:sz w:val="18"/>
                <w:szCs w:val="22"/>
              </w:rPr>
              <w:tab/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N° bénéficiaire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</w:t>
            </w:r>
            <w:r w:rsidR="00A8338B">
              <w:rPr>
                <w:rFonts w:ascii="Tahoma" w:hAnsi="Tahoma" w:cs="Tahoma"/>
                <w:sz w:val="18"/>
                <w:szCs w:val="22"/>
              </w:rPr>
              <w:t>22085692</w:t>
            </w:r>
          </w:p>
          <w:p w14:paraId="2837FA40" w14:textId="03BCA7A2" w:rsidR="00AA56CC" w:rsidRPr="00B379C6" w:rsidRDefault="003D6A91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proofErr w:type="gramStart"/>
            <w:r w:rsidRPr="00B379C6">
              <w:rPr>
                <w:rFonts w:ascii="Tahoma" w:hAnsi="Tahoma" w:cs="Tahoma"/>
                <w:b/>
                <w:sz w:val="20"/>
              </w:rPr>
              <w:t>en</w:t>
            </w:r>
            <w:proofErr w:type="gramEnd"/>
            <w:r w:rsidRPr="00B379C6">
              <w:rPr>
                <w:rFonts w:ascii="Tahoma" w:hAnsi="Tahoma" w:cs="Tahoma"/>
                <w:b/>
                <w:sz w:val="20"/>
              </w:rPr>
              <w:t xml:space="preserve"> formation de</w:t>
            </w:r>
            <w:r w:rsidR="003D016D" w:rsidRPr="00B379C6">
              <w:rPr>
                <w:rFonts w:ascii="Tahoma" w:hAnsi="Tahoma" w:cs="Tahoma"/>
                <w:b/>
                <w:sz w:val="20"/>
              </w:rPr>
              <w:t xml:space="preserve">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Concepteur Développeur d’Application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</w:p>
          <w:p w14:paraId="2C9A4259" w14:textId="08C01230" w:rsidR="005C267E" w:rsidRPr="00B379C6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Forma</w:t>
            </w:r>
            <w:r w:rsidR="006C712D">
              <w:rPr>
                <w:rFonts w:ascii="Tahoma" w:hAnsi="Tahoma" w:cs="Tahoma"/>
                <w:b/>
                <w:sz w:val="20"/>
              </w:rPr>
              <w:t>trice</w:t>
            </w:r>
            <w:r w:rsidRPr="00B379C6">
              <w:rPr>
                <w:rFonts w:ascii="Tahoma" w:hAnsi="Tahoma" w:cs="Tahoma"/>
                <w:b/>
                <w:sz w:val="20"/>
              </w:rPr>
              <w:t> :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6C712D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Martine POIX</w:t>
            </w:r>
            <w:r w:rsidR="006C712D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2</w:t>
            </w:r>
            <w:r w:rsidR="00375589">
              <w:rPr>
                <w:rFonts w:ascii="Tahoma" w:hAnsi="Tahoma" w:cs="Tahoma"/>
                <w:sz w:val="18"/>
                <w:szCs w:val="22"/>
              </w:rPr>
              <w:t>2010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</w:t>
            </w:r>
          </w:p>
          <w:p w14:paraId="2837FA41" w14:textId="6A5CDEE9" w:rsidR="00AA56CC" w:rsidRPr="00E9473A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Période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 xml:space="preserve"> en entreprise du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375589">
              <w:rPr>
                <w:rFonts w:ascii="Tahoma" w:hAnsi="Tahoma" w:cs="Tahoma"/>
                <w:sz w:val="18"/>
                <w:szCs w:val="22"/>
              </w:rPr>
              <w:t>06/03</w:t>
            </w:r>
            <w:r w:rsidR="00D133F9">
              <w:rPr>
                <w:rFonts w:ascii="Tahoma" w:hAnsi="Tahoma" w:cs="Tahoma"/>
                <w:sz w:val="18"/>
                <w:szCs w:val="22"/>
              </w:rPr>
              <w:t>/202</w:t>
            </w:r>
            <w:r w:rsidR="00375589">
              <w:rPr>
                <w:rFonts w:ascii="Tahoma" w:hAnsi="Tahoma" w:cs="Tahoma"/>
                <w:sz w:val="18"/>
                <w:szCs w:val="22"/>
              </w:rPr>
              <w:t>3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 xml:space="preserve"> au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="00375589">
              <w:rPr>
                <w:rFonts w:ascii="Tahoma" w:hAnsi="Tahoma" w:cs="Tahoma"/>
                <w:sz w:val="18"/>
                <w:szCs w:val="22"/>
              </w:rPr>
              <w:t>02/06/2023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>Nb semaines :</w:t>
            </w:r>
            <w:r w:rsidR="00B379C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</w:t>
            </w:r>
            <w:r w:rsidR="0089422C">
              <w:rPr>
                <w:rFonts w:ascii="Tahoma" w:hAnsi="Tahoma" w:cs="Tahoma"/>
                <w:sz w:val="18"/>
                <w:szCs w:val="22"/>
              </w:rPr>
              <w:t>13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</w:t>
            </w:r>
          </w:p>
        </w:tc>
      </w:tr>
      <w:tr w:rsidR="00AA56CC" w:rsidRPr="00E9473A" w14:paraId="2837FA55" w14:textId="77777777" w:rsidTr="00E8431A">
        <w:tc>
          <w:tcPr>
            <w:tcW w:w="10419" w:type="dxa"/>
          </w:tcPr>
          <w:p w14:paraId="2837FA44" w14:textId="667BF3C2" w:rsidR="002B3599" w:rsidRPr="00B379C6" w:rsidRDefault="00B379C6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7494CF91" w14:textId="6FF15749" w:rsidR="00B379C6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 xml:space="preserve"> ………</w:t>
            </w:r>
            <w:r w:rsidR="0089422C">
              <w:rPr>
                <w:rFonts w:ascii="Tahoma" w:hAnsi="Tahoma" w:cs="Tahoma"/>
                <w:sz w:val="18"/>
                <w:szCs w:val="22"/>
              </w:rPr>
              <w:t>AFPA DSI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</w:t>
            </w:r>
          </w:p>
          <w:p w14:paraId="2837FA45" w14:textId="219878DE" w:rsidR="00376D31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Forme juridique </w:t>
            </w:r>
            <w:r w:rsidR="00B379C6">
              <w:rPr>
                <w:rFonts w:ascii="Tahoma" w:hAnsi="Tahoma" w:cs="Tahoma"/>
                <w:b/>
                <w:sz w:val="20"/>
                <w:szCs w:val="22"/>
              </w:rPr>
              <w:t xml:space="preserve">ou </w:t>
            </w:r>
            <w:r w:rsidR="00CA7EF8">
              <w:rPr>
                <w:rFonts w:ascii="Tahoma" w:hAnsi="Tahoma" w:cs="Tahoma"/>
                <w:b/>
                <w:sz w:val="20"/>
                <w:szCs w:val="22"/>
              </w:rPr>
              <w:t>statut :</w:t>
            </w:r>
            <w:r w:rsidR="00A469C2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</w:t>
            </w:r>
          </w:p>
          <w:p w14:paraId="2837FA46" w14:textId="3A79520C" w:rsidR="003C29A1" w:rsidRP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Adresse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2837FA47" w14:textId="3C7C2C9E" w:rsidR="003C29A1" w:rsidRPr="00E9473A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4A" w14:textId="64B08666" w:rsid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</w:t>
            </w:r>
          </w:p>
          <w:p w14:paraId="23E4340C" w14:textId="5B6BF2CF" w:rsidR="00CB6DB1" w:rsidRP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 w:rsidR="00045C61"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</w:p>
          <w:p w14:paraId="59931A37" w14:textId="74C9A1D7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N° </w:t>
            </w:r>
            <w:r w:rsidR="002B3599">
              <w:rPr>
                <w:rFonts w:ascii="Tahoma" w:hAnsi="Tahoma" w:cs="Tahoma"/>
                <w:b/>
                <w:sz w:val="20"/>
                <w:szCs w:val="20"/>
              </w:rPr>
              <w:t>SI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 w:rsidR="003D016D"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</w:p>
          <w:p w14:paraId="2837FA4C" w14:textId="26698FAB" w:rsid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Représentant</w:t>
            </w:r>
            <w:r w:rsidR="000A3669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E9473A"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="00E9473A"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="00AA56CC"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</w:t>
            </w:r>
          </w:p>
          <w:p w14:paraId="2837FA4D" w14:textId="621E35CD" w:rsidR="00EB615E" w:rsidRDefault="000A3669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 w:rsidR="00AE7E8A"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="00A45AAF"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  <w:p w14:paraId="64AD11F5" w14:textId="694F7F58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5E96BDFE" w14:textId="77777777" w:rsidR="00AE7E8A" w:rsidRPr="002B3599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Assureur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            </w:t>
            </w:r>
          </w:p>
          <w:p w14:paraId="6E190C9A" w14:textId="2056693E" w:rsid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89422C">
              <w:rPr>
                <w:rFonts w:ascii="Tahoma" w:hAnsi="Tahoma" w:cs="Tahoma"/>
                <w:sz w:val="18"/>
                <w:szCs w:val="22"/>
              </w:rPr>
              <w:t xml:space="preserve">BLONDEEL </w:t>
            </w:r>
            <w:proofErr w:type="gramStart"/>
            <w:r w:rsidR="0089422C">
              <w:rPr>
                <w:rFonts w:ascii="Tahoma" w:hAnsi="Tahoma" w:cs="Tahoma"/>
                <w:sz w:val="18"/>
                <w:szCs w:val="22"/>
              </w:rPr>
              <w:t>Ludovic  /</w:t>
            </w:r>
            <w:proofErr w:type="gramEnd"/>
            <w:r w:rsidR="0089422C">
              <w:rPr>
                <w:rFonts w:ascii="Tahoma" w:hAnsi="Tahoma" w:cs="Tahoma"/>
                <w:sz w:val="18"/>
                <w:szCs w:val="22"/>
              </w:rPr>
              <w:t xml:space="preserve"> HANNEQUIN Sylvie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</w:t>
            </w:r>
          </w:p>
          <w:p w14:paraId="2837FA54" w14:textId="02E3790C" w:rsidR="00C4167A" w:rsidRP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</w:tc>
      </w:tr>
      <w:tr w:rsidR="00204126" w:rsidRPr="00E9473A" w14:paraId="2837FA5D" w14:textId="77777777" w:rsidTr="00E8431A">
        <w:tc>
          <w:tcPr>
            <w:tcW w:w="10419" w:type="dxa"/>
          </w:tcPr>
          <w:p w14:paraId="42F5A702" w14:textId="77777777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1335330" w14:textId="0DC3AF6C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6C712D">
              <w:rPr>
                <w:rFonts w:ascii="Tahoma" w:hAnsi="Tahoma" w:cs="Tahoma"/>
                <w:b/>
                <w:sz w:val="18"/>
                <w:szCs w:val="18"/>
              </w:rPr>
              <w:t>Jours et heures de présence proposés</w:t>
            </w:r>
          </w:p>
          <w:p w14:paraId="272D82AD" w14:textId="77777777" w:rsidR="005226F9" w:rsidRPr="006C712D" w:rsidRDefault="005226F9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1158"/>
              <w:gridCol w:w="1157"/>
              <w:gridCol w:w="1157"/>
              <w:gridCol w:w="1159"/>
              <w:gridCol w:w="1157"/>
              <w:gridCol w:w="1161"/>
              <w:gridCol w:w="1163"/>
            </w:tblGrid>
            <w:tr w:rsidR="006C712D" w:rsidRPr="006C712D" w14:paraId="361A7F67" w14:textId="77777777" w:rsidTr="00B07E73">
              <w:tc>
                <w:tcPr>
                  <w:tcW w:w="1052" w:type="pct"/>
                  <w:tcBorders>
                    <w:top w:val="nil"/>
                    <w:left w:val="nil"/>
                  </w:tcBorders>
                  <w:vAlign w:val="center"/>
                </w:tcPr>
                <w:p w14:paraId="590B46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20AB1C0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Lundi</w:t>
                  </w:r>
                </w:p>
              </w:tc>
              <w:tc>
                <w:tcPr>
                  <w:tcW w:w="563" w:type="pct"/>
                  <w:vAlign w:val="center"/>
                </w:tcPr>
                <w:p w14:paraId="5F5FF14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Mardi</w:t>
                  </w:r>
                </w:p>
              </w:tc>
              <w:tc>
                <w:tcPr>
                  <w:tcW w:w="563" w:type="pct"/>
                  <w:vAlign w:val="center"/>
                </w:tcPr>
                <w:p w14:paraId="7EB8AA8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Mercredi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0D72E68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Jeudi</w:t>
                  </w:r>
                </w:p>
              </w:tc>
              <w:tc>
                <w:tcPr>
                  <w:tcW w:w="563" w:type="pct"/>
                  <w:vAlign w:val="center"/>
                </w:tcPr>
                <w:p w14:paraId="0C0332B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Vendredi</w:t>
                  </w:r>
                </w:p>
              </w:tc>
              <w:tc>
                <w:tcPr>
                  <w:tcW w:w="565" w:type="pct"/>
                  <w:vAlign w:val="center"/>
                </w:tcPr>
                <w:p w14:paraId="71BE917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Samedi</w:t>
                  </w:r>
                </w:p>
              </w:tc>
              <w:tc>
                <w:tcPr>
                  <w:tcW w:w="565" w:type="pct"/>
                  <w:shd w:val="clear" w:color="auto" w:fill="D9D9D9" w:themeFill="background1" w:themeFillShade="D9"/>
                  <w:vAlign w:val="center"/>
                </w:tcPr>
                <w:p w14:paraId="36DF786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Dimanche</w:t>
                  </w:r>
                </w:p>
              </w:tc>
            </w:tr>
            <w:tr w:rsidR="00B07E73" w:rsidRPr="006C712D" w14:paraId="01CEE2D5" w14:textId="77777777" w:rsidTr="00B07E73">
              <w:trPr>
                <w:trHeight w:val="283"/>
              </w:trPr>
              <w:tc>
                <w:tcPr>
                  <w:tcW w:w="1052" w:type="pct"/>
                  <w:vAlign w:val="center"/>
                </w:tcPr>
                <w:p w14:paraId="31965B8D" w14:textId="77777777" w:rsidR="00B07E73" w:rsidRPr="006C712D" w:rsidRDefault="00B07E73" w:rsidP="00B07E73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de journée</w:t>
                  </w:r>
                </w:p>
              </w:tc>
              <w:tc>
                <w:tcPr>
                  <w:tcW w:w="564" w:type="pct"/>
                  <w:vAlign w:val="center"/>
                </w:tcPr>
                <w:p w14:paraId="7042EE7C" w14:textId="1738EBA0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08h30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52C40913" w14:textId="48BB31E9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08h30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459D0BD2" w14:textId="50158AFB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08h30</w:t>
                  </w:r>
                </w:p>
              </w:tc>
              <w:tc>
                <w:tcPr>
                  <w:tcW w:w="564" w:type="pct"/>
                  <w:vAlign w:val="center"/>
                </w:tcPr>
                <w:p w14:paraId="34DB6309" w14:textId="19BED379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08h30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5F7331C0" w14:textId="2D9CD50B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8h30</w:t>
                  </w:r>
                </w:p>
              </w:tc>
              <w:tc>
                <w:tcPr>
                  <w:tcW w:w="565" w:type="pct"/>
                  <w:vAlign w:val="center"/>
                </w:tcPr>
                <w:p w14:paraId="614878A7" w14:textId="77777777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5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344979B5" w14:textId="314EF012" w:rsidR="00B07E73" w:rsidRPr="00970FD2" w:rsidRDefault="00B07E73" w:rsidP="00B07E73">
                  <w:pPr>
                    <w:jc w:val="center"/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970FD2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Présence interdite</w:t>
                  </w:r>
                </w:p>
              </w:tc>
            </w:tr>
            <w:tr w:rsidR="00B07E73" w:rsidRPr="006C712D" w14:paraId="0F85DDFB" w14:textId="77777777" w:rsidTr="00B07E73">
              <w:trPr>
                <w:trHeight w:val="283"/>
              </w:trPr>
              <w:tc>
                <w:tcPr>
                  <w:tcW w:w="1052" w:type="pct"/>
                  <w:vAlign w:val="center"/>
                </w:tcPr>
                <w:p w14:paraId="78E0C331" w14:textId="77777777" w:rsidR="00B07E73" w:rsidRPr="006C712D" w:rsidRDefault="00B07E73" w:rsidP="00B07E73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déjeuner</w:t>
                  </w:r>
                </w:p>
              </w:tc>
              <w:tc>
                <w:tcPr>
                  <w:tcW w:w="564" w:type="pct"/>
                  <w:vAlign w:val="center"/>
                </w:tcPr>
                <w:p w14:paraId="61AD2962" w14:textId="723393DB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12h00</w:t>
                  </w:r>
                </w:p>
              </w:tc>
              <w:tc>
                <w:tcPr>
                  <w:tcW w:w="563" w:type="pct"/>
                  <w:vAlign w:val="center"/>
                </w:tcPr>
                <w:p w14:paraId="4B198BD0" w14:textId="1365CBAE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12h00</w:t>
                  </w:r>
                </w:p>
              </w:tc>
              <w:tc>
                <w:tcPr>
                  <w:tcW w:w="563" w:type="pct"/>
                  <w:vAlign w:val="center"/>
                </w:tcPr>
                <w:p w14:paraId="2E158407" w14:textId="5AC9E8B3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12h00</w:t>
                  </w:r>
                </w:p>
              </w:tc>
              <w:tc>
                <w:tcPr>
                  <w:tcW w:w="564" w:type="pct"/>
                  <w:vAlign w:val="center"/>
                </w:tcPr>
                <w:p w14:paraId="0A76D5BD" w14:textId="2C361D53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12h00</w:t>
                  </w:r>
                </w:p>
              </w:tc>
              <w:tc>
                <w:tcPr>
                  <w:tcW w:w="563" w:type="pct"/>
                  <w:vAlign w:val="center"/>
                </w:tcPr>
                <w:p w14:paraId="0BF27B4C" w14:textId="51D387CD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12h00</w:t>
                  </w:r>
                </w:p>
              </w:tc>
              <w:tc>
                <w:tcPr>
                  <w:tcW w:w="565" w:type="pct"/>
                  <w:vAlign w:val="center"/>
                </w:tcPr>
                <w:p w14:paraId="7070B898" w14:textId="77777777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5" w:type="pct"/>
                  <w:vMerge/>
                  <w:shd w:val="clear" w:color="auto" w:fill="D9D9D9" w:themeFill="background1" w:themeFillShade="D9"/>
                  <w:vAlign w:val="center"/>
                </w:tcPr>
                <w:p w14:paraId="2F66A2F2" w14:textId="77777777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B07E73" w:rsidRPr="006C712D" w14:paraId="0D532260" w14:textId="77777777" w:rsidTr="00B07E73">
              <w:trPr>
                <w:trHeight w:val="283"/>
              </w:trPr>
              <w:tc>
                <w:tcPr>
                  <w:tcW w:w="1052" w:type="pct"/>
                  <w:vAlign w:val="center"/>
                </w:tcPr>
                <w:p w14:paraId="1DA1A547" w14:textId="77777777" w:rsidR="00B07E73" w:rsidRPr="006C712D" w:rsidRDefault="00B07E73" w:rsidP="00B07E73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déjeuner</w:t>
                  </w:r>
                </w:p>
              </w:tc>
              <w:tc>
                <w:tcPr>
                  <w:tcW w:w="564" w:type="pct"/>
                  <w:vAlign w:val="center"/>
                </w:tcPr>
                <w:p w14:paraId="5D4E4605" w14:textId="5331691E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13h00</w:t>
                  </w:r>
                </w:p>
              </w:tc>
              <w:tc>
                <w:tcPr>
                  <w:tcW w:w="563" w:type="pct"/>
                  <w:vAlign w:val="center"/>
                </w:tcPr>
                <w:p w14:paraId="1EE1149F" w14:textId="38D82FE0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13h00</w:t>
                  </w:r>
                </w:p>
              </w:tc>
              <w:tc>
                <w:tcPr>
                  <w:tcW w:w="563" w:type="pct"/>
                  <w:vAlign w:val="center"/>
                </w:tcPr>
                <w:p w14:paraId="3BE0D355" w14:textId="578A632F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13h00</w:t>
                  </w:r>
                </w:p>
              </w:tc>
              <w:tc>
                <w:tcPr>
                  <w:tcW w:w="564" w:type="pct"/>
                  <w:vAlign w:val="center"/>
                </w:tcPr>
                <w:p w14:paraId="3B1826DE" w14:textId="7420B2F6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13h00</w:t>
                  </w:r>
                </w:p>
              </w:tc>
              <w:tc>
                <w:tcPr>
                  <w:tcW w:w="563" w:type="pct"/>
                  <w:vAlign w:val="center"/>
                </w:tcPr>
                <w:p w14:paraId="2897D4F6" w14:textId="077EC639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13h00</w:t>
                  </w:r>
                </w:p>
              </w:tc>
              <w:tc>
                <w:tcPr>
                  <w:tcW w:w="565" w:type="pct"/>
                  <w:vAlign w:val="center"/>
                </w:tcPr>
                <w:p w14:paraId="63D1B1B0" w14:textId="77777777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5" w:type="pct"/>
                  <w:vMerge/>
                  <w:shd w:val="clear" w:color="auto" w:fill="D9D9D9" w:themeFill="background1" w:themeFillShade="D9"/>
                  <w:vAlign w:val="center"/>
                </w:tcPr>
                <w:p w14:paraId="7E9AA259" w14:textId="77777777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B07E73" w:rsidRPr="006C712D" w14:paraId="49A53550" w14:textId="77777777" w:rsidTr="00B07E73">
              <w:trPr>
                <w:trHeight w:val="283"/>
              </w:trPr>
              <w:tc>
                <w:tcPr>
                  <w:tcW w:w="1052" w:type="pct"/>
                  <w:vAlign w:val="center"/>
                </w:tcPr>
                <w:p w14:paraId="495A8209" w14:textId="77777777" w:rsidR="00B07E73" w:rsidRPr="006C712D" w:rsidRDefault="00B07E73" w:rsidP="00B07E73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de journée</w:t>
                  </w:r>
                </w:p>
              </w:tc>
              <w:tc>
                <w:tcPr>
                  <w:tcW w:w="564" w:type="pct"/>
                  <w:vAlign w:val="center"/>
                </w:tcPr>
                <w:p w14:paraId="303B5FD9" w14:textId="48815DFE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17h00</w:t>
                  </w:r>
                </w:p>
              </w:tc>
              <w:tc>
                <w:tcPr>
                  <w:tcW w:w="563" w:type="pct"/>
                  <w:vAlign w:val="center"/>
                </w:tcPr>
                <w:p w14:paraId="70D8D3BB" w14:textId="349716B4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17h00</w:t>
                  </w:r>
                </w:p>
              </w:tc>
              <w:tc>
                <w:tcPr>
                  <w:tcW w:w="563" w:type="pct"/>
                  <w:vAlign w:val="center"/>
                </w:tcPr>
                <w:p w14:paraId="493FAD36" w14:textId="6F33CE40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17h00</w:t>
                  </w:r>
                </w:p>
              </w:tc>
              <w:tc>
                <w:tcPr>
                  <w:tcW w:w="564" w:type="pct"/>
                  <w:vAlign w:val="center"/>
                </w:tcPr>
                <w:p w14:paraId="2AE4C942" w14:textId="4C5931BA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17h00</w:t>
                  </w:r>
                </w:p>
              </w:tc>
              <w:tc>
                <w:tcPr>
                  <w:tcW w:w="563" w:type="pct"/>
                  <w:vAlign w:val="center"/>
                </w:tcPr>
                <w:p w14:paraId="2609BE3F" w14:textId="5EF01CEE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14h30</w:t>
                  </w:r>
                </w:p>
              </w:tc>
              <w:tc>
                <w:tcPr>
                  <w:tcW w:w="565" w:type="pct"/>
                  <w:vAlign w:val="center"/>
                </w:tcPr>
                <w:p w14:paraId="5ED4457C" w14:textId="77777777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5" w:type="pct"/>
                  <w:vMerge/>
                  <w:shd w:val="clear" w:color="auto" w:fill="D9D9D9" w:themeFill="background1" w:themeFillShade="D9"/>
                  <w:vAlign w:val="center"/>
                </w:tcPr>
                <w:p w14:paraId="107A94A5" w14:textId="77777777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B07E73" w:rsidRPr="006C712D" w14:paraId="0B362721" w14:textId="77777777" w:rsidTr="00B07E73">
              <w:trPr>
                <w:trHeight w:val="283"/>
              </w:trPr>
              <w:tc>
                <w:tcPr>
                  <w:tcW w:w="1052" w:type="pct"/>
                  <w:vMerge w:val="restart"/>
                  <w:vAlign w:val="center"/>
                </w:tcPr>
                <w:p w14:paraId="61FB20D1" w14:textId="77777777" w:rsidR="00B07E73" w:rsidRPr="006C712D" w:rsidRDefault="00B07E73" w:rsidP="00B07E73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/ jour</w:t>
                  </w:r>
                </w:p>
              </w:tc>
              <w:tc>
                <w:tcPr>
                  <w:tcW w:w="564" w:type="pct"/>
                  <w:vAlign w:val="center"/>
                </w:tcPr>
                <w:p w14:paraId="7A26DB32" w14:textId="620114F1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7h30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3FB4153C" w14:textId="5F3D14CF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7h30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7A9F733D" w14:textId="62F56E63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7h30</w:t>
                  </w:r>
                </w:p>
              </w:tc>
              <w:tc>
                <w:tcPr>
                  <w:tcW w:w="564" w:type="pct"/>
                  <w:vAlign w:val="center"/>
                </w:tcPr>
                <w:p w14:paraId="5214E033" w14:textId="621601EA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7h30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05E9D3E1" w14:textId="5AB57B48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5h</w:t>
                  </w:r>
                </w:p>
              </w:tc>
              <w:tc>
                <w:tcPr>
                  <w:tcW w:w="565" w:type="pct"/>
                  <w:vAlign w:val="center"/>
                </w:tcPr>
                <w:p w14:paraId="76721FEC" w14:textId="77777777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5" w:type="pct"/>
                  <w:vMerge/>
                  <w:shd w:val="clear" w:color="auto" w:fill="D9D9D9" w:themeFill="background1" w:themeFillShade="D9"/>
                  <w:vAlign w:val="center"/>
                </w:tcPr>
                <w:p w14:paraId="133FA1FD" w14:textId="77777777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B07E73" w:rsidRPr="006C712D" w14:paraId="38CCB367" w14:textId="77777777" w:rsidTr="00B07E73">
              <w:trPr>
                <w:trHeight w:val="283"/>
              </w:trPr>
              <w:tc>
                <w:tcPr>
                  <w:tcW w:w="1052" w:type="pct"/>
                  <w:vMerge/>
                  <w:vAlign w:val="center"/>
                </w:tcPr>
                <w:p w14:paraId="3787C3A7" w14:textId="77777777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382" w:type="pct"/>
                  <w:gridSpan w:val="6"/>
                  <w:vAlign w:val="center"/>
                </w:tcPr>
                <w:p w14:paraId="6E69AD04" w14:textId="77777777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Maximum 10 H / Jour, pause déjeuner incluse si inférieure à 1 H</w:t>
                  </w:r>
                </w:p>
              </w:tc>
              <w:tc>
                <w:tcPr>
                  <w:tcW w:w="565" w:type="pct"/>
                  <w:vMerge/>
                  <w:shd w:val="clear" w:color="auto" w:fill="D9D9D9" w:themeFill="background1" w:themeFillShade="D9"/>
                  <w:vAlign w:val="center"/>
                </w:tcPr>
                <w:p w14:paraId="671F5A01" w14:textId="77777777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B07E73" w:rsidRPr="006C712D" w14:paraId="05B22D0F" w14:textId="77777777" w:rsidTr="00B07E73">
              <w:trPr>
                <w:trHeight w:val="283"/>
              </w:trPr>
              <w:tc>
                <w:tcPr>
                  <w:tcW w:w="1616" w:type="pct"/>
                  <w:gridSpan w:val="2"/>
                  <w:vAlign w:val="center"/>
                </w:tcPr>
                <w:p w14:paraId="200B447F" w14:textId="77777777" w:rsidR="00B07E73" w:rsidRPr="006C712D" w:rsidRDefault="00B07E73" w:rsidP="00B07E73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hebdomadaire</w:t>
                  </w:r>
                </w:p>
              </w:tc>
              <w:tc>
                <w:tcPr>
                  <w:tcW w:w="563" w:type="pct"/>
                  <w:vAlign w:val="center"/>
                </w:tcPr>
                <w:p w14:paraId="6B4F79F3" w14:textId="286AE037" w:rsidR="00B07E73" w:rsidRPr="006C712D" w:rsidRDefault="00360414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35h</w:t>
                  </w:r>
                </w:p>
              </w:tc>
              <w:tc>
                <w:tcPr>
                  <w:tcW w:w="2821" w:type="pct"/>
                  <w:gridSpan w:val="5"/>
                  <w:vAlign w:val="center"/>
                </w:tcPr>
                <w:p w14:paraId="630659DC" w14:textId="77777777" w:rsidR="00B07E73" w:rsidRPr="006C712D" w:rsidRDefault="00B07E73" w:rsidP="00B07E7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Minimum 30 heures – Maximum 35 heures chaque semaine</w:t>
                  </w:r>
                </w:p>
              </w:tc>
            </w:tr>
          </w:tbl>
          <w:p w14:paraId="2CFC12DA" w14:textId="77777777" w:rsidR="00DF037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i/>
                <w:color w:val="000000"/>
                <w:sz w:val="18"/>
                <w:szCs w:val="18"/>
              </w:rPr>
              <w:t>Compléter le formulaire bis pour chaque semaine</w:t>
            </w:r>
            <w:r w:rsidR="006C712D" w:rsidRPr="006C712D">
              <w:rPr>
                <w:rFonts w:ascii="Tahoma" w:hAnsi="Tahoma" w:cs="Tahoma"/>
                <w:i/>
                <w:color w:val="000000"/>
                <w:sz w:val="18"/>
                <w:szCs w:val="18"/>
              </w:rPr>
              <w:t xml:space="preserve"> si les horaires varient au cours des semaines d'accueil.</w:t>
            </w:r>
          </w:p>
          <w:p w14:paraId="2837FA5C" w14:textId="0C04BE10" w:rsidR="007D422C" w:rsidRPr="007D422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</w:p>
        </w:tc>
      </w:tr>
    </w:tbl>
    <w:p w14:paraId="07B9CB39" w14:textId="77777777" w:rsidR="00B93685" w:rsidRPr="00E8431A" w:rsidRDefault="00B93685" w:rsidP="00B93685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49460B2D" wp14:editId="1F27AA5F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7DB5FA08" w14:textId="77777777" w:rsidR="00B93685" w:rsidRPr="00E8431A" w:rsidRDefault="00B93685" w:rsidP="00B93685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093E8BDA" w14:textId="3F87CE03" w:rsidR="00B93685" w:rsidRDefault="00B93685">
      <w:pPr>
        <w:rPr>
          <w:rFonts w:ascii="Tahoma" w:hAnsi="Tahoma" w:cs="Tahoma"/>
          <w:sz w:val="10"/>
          <w:szCs w:val="10"/>
        </w:rPr>
      </w:pPr>
    </w:p>
    <w:p w14:paraId="57F71C2F" w14:textId="3E0121C6" w:rsidR="00B93685" w:rsidRDefault="00B93685">
      <w:pPr>
        <w:rPr>
          <w:rFonts w:ascii="Tahoma" w:hAnsi="Tahoma" w:cs="Tahoma"/>
          <w:sz w:val="10"/>
          <w:szCs w:val="10"/>
        </w:rPr>
      </w:pPr>
    </w:p>
    <w:p w14:paraId="4C797595" w14:textId="6AA0A7FF" w:rsidR="00B93685" w:rsidRDefault="00B93685">
      <w:pPr>
        <w:rPr>
          <w:rFonts w:ascii="Tahoma" w:hAnsi="Tahoma" w:cs="Tahoma"/>
          <w:sz w:val="10"/>
          <w:szCs w:val="10"/>
        </w:rPr>
      </w:pPr>
    </w:p>
    <w:p w14:paraId="3059DDCB" w14:textId="029E8DC4" w:rsidR="00B93685" w:rsidRDefault="00B93685">
      <w:pPr>
        <w:rPr>
          <w:rFonts w:ascii="Tahoma" w:hAnsi="Tahoma" w:cs="Tahoma"/>
          <w:sz w:val="10"/>
          <w:szCs w:val="10"/>
        </w:rPr>
      </w:pPr>
    </w:p>
    <w:p w14:paraId="17B14397" w14:textId="067AB1DB" w:rsidR="00B93685" w:rsidRDefault="00B93685">
      <w:pPr>
        <w:rPr>
          <w:rFonts w:ascii="Tahoma" w:hAnsi="Tahoma" w:cs="Tahoma"/>
          <w:sz w:val="10"/>
          <w:szCs w:val="10"/>
        </w:rPr>
      </w:pPr>
    </w:p>
    <w:p w14:paraId="2C05D94E" w14:textId="776E4865" w:rsidR="00B93685" w:rsidRDefault="00B93685">
      <w:pPr>
        <w:rPr>
          <w:rFonts w:ascii="Tahoma" w:hAnsi="Tahoma" w:cs="Tahoma"/>
          <w:sz w:val="10"/>
          <w:szCs w:val="10"/>
        </w:rPr>
      </w:pPr>
    </w:p>
    <w:p w14:paraId="74B56210" w14:textId="08F0E373" w:rsidR="00B93685" w:rsidRDefault="00B93685">
      <w:pPr>
        <w:rPr>
          <w:rFonts w:ascii="Tahoma" w:hAnsi="Tahoma" w:cs="Tahoma"/>
          <w:sz w:val="10"/>
          <w:szCs w:val="10"/>
        </w:rPr>
      </w:pPr>
    </w:p>
    <w:p w14:paraId="1C526B5A" w14:textId="20ED147E" w:rsidR="00B93685" w:rsidRDefault="00B93685">
      <w:pPr>
        <w:rPr>
          <w:rFonts w:ascii="Tahoma" w:hAnsi="Tahoma" w:cs="Tahoma"/>
          <w:sz w:val="10"/>
          <w:szCs w:val="10"/>
        </w:rPr>
      </w:pPr>
    </w:p>
    <w:p w14:paraId="4237F379" w14:textId="77777777" w:rsidR="00B93685" w:rsidRDefault="00B93685">
      <w:pPr>
        <w:rPr>
          <w:rFonts w:ascii="Tahoma" w:hAnsi="Tahoma" w:cs="Tahoma"/>
          <w:sz w:val="10"/>
          <w:szCs w:val="10"/>
        </w:rPr>
      </w:pPr>
    </w:p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6C712D" w:rsidRPr="00E9473A" w14:paraId="67293F12" w14:textId="77777777" w:rsidTr="51DAA877">
        <w:tc>
          <w:tcPr>
            <w:tcW w:w="10419" w:type="dxa"/>
          </w:tcPr>
          <w:p w14:paraId="4461E809" w14:textId="77777777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>Lieu de réalisation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4"/>
              <w:gridCol w:w="6132"/>
            </w:tblGrid>
            <w:tr w:rsidR="006C712D" w:rsidRPr="00970FD2" w14:paraId="7BF8D06A" w14:textId="77777777" w:rsidTr="00EB1B88">
              <w:tc>
                <w:tcPr>
                  <w:tcW w:w="3794" w:type="dxa"/>
                </w:tcPr>
                <w:p w14:paraId="7B0F85F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Lieu de réalisation</w:t>
                  </w:r>
                </w:p>
              </w:tc>
              <w:tc>
                <w:tcPr>
                  <w:tcW w:w="6132" w:type="dxa"/>
                </w:tcPr>
                <w:p w14:paraId="1D938018" w14:textId="01B2F867" w:rsidR="006C712D" w:rsidRPr="00970FD2" w:rsidRDefault="000A4F4A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5878231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9422C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590731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Chantier(s)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271450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des clients</w:t>
                  </w:r>
                </w:p>
                <w:p w14:paraId="3EA5DC14" w14:textId="2FA69617" w:rsidR="006C712D" w:rsidRPr="00970FD2" w:rsidRDefault="000A4F4A" w:rsidP="0089422C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9878145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9422C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  <w:r w:rsid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970FD2"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</w:t>
                  </w:r>
                  <w:r w:rsidR="0089422C">
                    <w:rPr>
                      <w:rFonts w:ascii="Tahoma" w:hAnsi="Tahoma" w:cs="Tahoma"/>
                      <w:sz w:val="18"/>
                      <w:szCs w:val="22"/>
                    </w:rPr>
                    <w:t>Télétravail</w:t>
                  </w:r>
                  <w:r w:rsidR="00970FD2"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</w:t>
                  </w:r>
                  <w:r w:rsidR="00970FD2">
                    <w:rPr>
                      <w:rFonts w:ascii="Tahoma" w:hAnsi="Tahoma" w:cs="Tahoma"/>
                      <w:sz w:val="18"/>
                      <w:szCs w:val="22"/>
                    </w:rPr>
                    <w:t>……</w:t>
                  </w:r>
                </w:p>
              </w:tc>
            </w:tr>
            <w:tr w:rsidR="006C712D" w:rsidRPr="00970FD2" w14:paraId="474D5B9E" w14:textId="77777777" w:rsidTr="00EB1B88">
              <w:tc>
                <w:tcPr>
                  <w:tcW w:w="3794" w:type="dxa"/>
                </w:tcPr>
                <w:p w14:paraId="13607AF5" w14:textId="576CBBAB" w:rsidR="006C712D" w:rsidRPr="00970FD2" w:rsidRDefault="00970FD2" w:rsidP="005226F9">
                  <w:pPr>
                    <w:spacing w:before="160" w:after="160" w:line="324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Déplacements occasionnés par le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stage</w:t>
                  </w:r>
                </w:p>
              </w:tc>
              <w:tc>
                <w:tcPr>
                  <w:tcW w:w="6132" w:type="dxa"/>
                </w:tcPr>
                <w:p w14:paraId="7759B3A3" w14:textId="59F2AAFD" w:rsidR="006C712D" w:rsidRPr="00970FD2" w:rsidRDefault="000A4F4A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47700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OUI 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1761091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9422C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NON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</w:p>
              </w:tc>
            </w:tr>
            <w:tr w:rsidR="006C712D" w:rsidRPr="00970FD2" w14:paraId="722966B9" w14:textId="77777777" w:rsidTr="00EB1B88">
              <w:tc>
                <w:tcPr>
                  <w:tcW w:w="3794" w:type="dxa"/>
                </w:tcPr>
                <w:p w14:paraId="7DC08959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Fréquence</w:t>
                  </w:r>
                </w:p>
              </w:tc>
              <w:tc>
                <w:tcPr>
                  <w:tcW w:w="6132" w:type="dxa"/>
                </w:tcPr>
                <w:p w14:paraId="5E620A13" w14:textId="77777777" w:rsidR="006C712D" w:rsidRPr="00970FD2" w:rsidRDefault="000A4F4A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055679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Quotidien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27852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Occasionnels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409611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  <w:tr w:rsidR="006C712D" w:rsidRPr="00970FD2" w14:paraId="4F41AC28" w14:textId="77777777" w:rsidTr="00EB1B88">
              <w:tc>
                <w:tcPr>
                  <w:tcW w:w="3794" w:type="dxa"/>
                </w:tcPr>
                <w:p w14:paraId="3956AFA8" w14:textId="1FCE5D2D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Modes de déplacement</w:t>
                  </w:r>
                </w:p>
              </w:tc>
              <w:tc>
                <w:tcPr>
                  <w:tcW w:w="6132" w:type="dxa"/>
                </w:tcPr>
                <w:p w14:paraId="4D9DA1F6" w14:textId="77777777" w:rsidR="006C712D" w:rsidRPr="00970FD2" w:rsidRDefault="000A4F4A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6947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09667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personnel du stagiaire</w:t>
                  </w:r>
                </w:p>
                <w:p w14:paraId="335B43B8" w14:textId="77777777" w:rsidR="006C712D" w:rsidRPr="00970FD2" w:rsidRDefault="000A4F4A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71555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</w:tbl>
          <w:p w14:paraId="38C1355F" w14:textId="0F36CCF7" w:rsidR="006C712D" w:rsidRPr="00970FD2" w:rsidRDefault="006C712D" w:rsidP="00EB1B88">
            <w:pPr>
              <w:tabs>
                <w:tab w:val="left" w:pos="6804"/>
                <w:tab w:val="left" w:leader="dot" w:pos="10160"/>
              </w:tabs>
              <w:spacing w:after="120"/>
              <w:ind w:firstLine="379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4A5008FE" w14:textId="77777777" w:rsidTr="51DAA877">
        <w:tc>
          <w:tcPr>
            <w:tcW w:w="10419" w:type="dxa"/>
          </w:tcPr>
          <w:p w14:paraId="405E5F16" w14:textId="4567A201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 xml:space="preserve">Les activités </w:t>
            </w: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3414"/>
              <w:gridCol w:w="1410"/>
              <w:gridCol w:w="3800"/>
              <w:gridCol w:w="84"/>
            </w:tblGrid>
            <w:tr w:rsidR="006C712D" w:rsidRPr="00970FD2" w14:paraId="76B50E30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7297BE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demandent une attestation de formation règlementaire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346289" w14:textId="266FF39C" w:rsidR="006C712D" w:rsidRPr="00970FD2" w:rsidRDefault="000A4F4A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240392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28123257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9422C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560E5B4" w14:textId="77777777" w:rsidTr="51DAA877">
              <w:trPr>
                <w:gridAfter w:val="1"/>
                <w:wAfter w:w="41" w:type="pct"/>
              </w:trPr>
              <w:tc>
                <w:tcPr>
                  <w:tcW w:w="4959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EF45A" w14:textId="60B6F95D" w:rsidR="006C712D" w:rsidRPr="00970FD2" w:rsidRDefault="00970FD2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  Si oui, laquelle : 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  <w:tr w:rsidR="006C712D" w:rsidRPr="00970FD2" w14:paraId="3AD90FE8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590F65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exige une visite médicale d'aptitude: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B069D5" w14:textId="40D5B63B" w:rsidR="006C712D" w:rsidRPr="00970FD2" w:rsidRDefault="000A4F4A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93231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33499249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9422C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5C6D0F86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0BF877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comportent des travaux dangereux 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7D96E" w14:textId="51F44CBC" w:rsidR="006C712D" w:rsidRPr="00970FD2" w:rsidRDefault="000A4F4A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8623290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48010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9422C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418346D" w14:textId="77777777" w:rsidTr="51DAA8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763" w:type="pct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20342FCD" w14:textId="77777777" w:rsidR="006C712D" w:rsidRPr="00970FD2" w:rsidRDefault="006C712D" w:rsidP="00652DF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Si oui, préciser</w:t>
                  </w:r>
                </w:p>
              </w:tc>
              <w:tc>
                <w:tcPr>
                  <w:tcW w:w="1661" w:type="pct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0D1A80C0" w14:textId="77777777" w:rsidR="006C712D" w:rsidRPr="00970FD2" w:rsidRDefault="000A4F4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00793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chimiques dangereux </w:t>
                  </w:r>
                </w:p>
                <w:p w14:paraId="4CC9FED8" w14:textId="77777777" w:rsidR="006C712D" w:rsidRPr="00970FD2" w:rsidRDefault="000A4F4A" w:rsidP="00652DF9">
                  <w:pPr>
                    <w:tabs>
                      <w:tab w:val="left" w:pos="2100"/>
                    </w:tabs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664624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biologiques </w:t>
                  </w:r>
                </w:p>
                <w:p w14:paraId="7C428E0A" w14:textId="77777777" w:rsidR="006C712D" w:rsidRPr="00970FD2" w:rsidRDefault="000A4F4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769777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Vibrations mécaniques</w:t>
                  </w:r>
                </w:p>
                <w:p w14:paraId="20501337" w14:textId="77777777" w:rsidR="006C712D" w:rsidRPr="00970FD2" w:rsidRDefault="000A4F4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24344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Rayonnements </w:t>
                  </w:r>
                </w:p>
                <w:p w14:paraId="3AFDE8F1" w14:textId="77777777" w:rsidR="006C712D" w:rsidRPr="00970FD2" w:rsidRDefault="000A4F4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0720716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hyperbare </w:t>
                  </w:r>
                </w:p>
                <w:p w14:paraId="39DE35BA" w14:textId="77777777" w:rsidR="006C712D" w:rsidRPr="00970FD2" w:rsidRDefault="000A4F4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934813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Températures extrêmes</w:t>
                  </w:r>
                </w:p>
                <w:p w14:paraId="1CBFE1AF" w14:textId="44B8DE97" w:rsidR="006C712D" w:rsidRPr="00970FD2" w:rsidRDefault="000A4F4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12172290"/>
                      <w:placeholder>
                        <w:docPart w:val="DefaultPlaceholder_1081868574"/>
                      </w:placeholder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3F9D408B" w:rsidRPr="51DAA877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Effondrement e</w:t>
                  </w:r>
                  <w:r w:rsidR="5A735F93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t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ensevelissement </w:t>
                  </w:r>
                </w:p>
                <w:p w14:paraId="0841CA7F" w14:textId="77777777" w:rsidR="006C712D" w:rsidRPr="00970FD2" w:rsidRDefault="000A4F4A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4107759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Appareils sous pression</w:t>
                  </w:r>
                </w:p>
              </w:tc>
              <w:tc>
                <w:tcPr>
                  <w:tcW w:w="2576" w:type="pct"/>
                  <w:gridSpan w:val="3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5F022E65" w14:textId="77777777" w:rsidR="006C712D" w:rsidRPr="00970FD2" w:rsidRDefault="000A4F4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4774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confiné </w:t>
                  </w:r>
                </w:p>
                <w:p w14:paraId="71BAC4BC" w14:textId="77777777" w:rsidR="006C712D" w:rsidRPr="00970FD2" w:rsidRDefault="000A4F4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21348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contact avec du verre ou du métal en fusion </w:t>
                  </w:r>
                </w:p>
                <w:p w14:paraId="251A5DA7" w14:textId="77777777" w:rsidR="006C712D" w:rsidRPr="00970FD2" w:rsidRDefault="000A4F4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485519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Manutentions manuelles</w:t>
                  </w:r>
                </w:p>
                <w:p w14:paraId="7F87A528" w14:textId="77777777" w:rsidR="006C712D" w:rsidRPr="00970FD2" w:rsidRDefault="000A4F4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470887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Risques électriques </w:t>
                  </w:r>
                </w:p>
                <w:p w14:paraId="11D7F967" w14:textId="77777777" w:rsidR="006C712D" w:rsidRPr="00970FD2" w:rsidRDefault="000A4F4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363565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Utilisation de machines </w:t>
                  </w:r>
                </w:p>
                <w:p w14:paraId="2587A04A" w14:textId="77777777" w:rsidR="006C712D" w:rsidRPr="00970FD2" w:rsidRDefault="000A4F4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924281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hauteur </w:t>
                  </w:r>
                </w:p>
                <w:p w14:paraId="5F1CEF61" w14:textId="77777777" w:rsidR="006C712D" w:rsidRPr="00970FD2" w:rsidRDefault="000A4F4A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832248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Contact avec des animaux</w:t>
                  </w:r>
                </w:p>
              </w:tc>
            </w:tr>
            <w:tr w:rsidR="006C712D" w:rsidRPr="00970FD2" w14:paraId="22BC0CCE" w14:textId="77777777" w:rsidTr="51DAA8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2424" w:type="pct"/>
                  <w:gridSpan w:val="2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single" w:sz="0" w:space="0" w:color="000000" w:themeColor="text1"/>
                    <w:right w:val="single" w:sz="0" w:space="0" w:color="000000" w:themeColor="text1"/>
                  </w:tcBorders>
                </w:tcPr>
                <w:p w14:paraId="4087FEE9" w14:textId="439F9F69" w:rsidR="00970FD2" w:rsidRPr="005226F9" w:rsidRDefault="00970FD2" w:rsidP="005226F9">
                  <w:pPr>
                    <w:spacing w:before="160" w:after="160"/>
                    <w:jc w:val="right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Si le Stagiaire est mineur,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date de la déclaration </w:t>
                  </w: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de déroger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effectuée par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l'organisme 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d'accueil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uprès de l'inspection du travail de :</w:t>
                  </w:r>
                </w:p>
              </w:tc>
              <w:tc>
                <w:tcPr>
                  <w:tcW w:w="2576" w:type="pct"/>
                  <w:gridSpan w:val="3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single" w:sz="0" w:space="0" w:color="000000" w:themeColor="text1"/>
                    <w:right w:val="single" w:sz="0" w:space="0" w:color="000000" w:themeColor="text1"/>
                  </w:tcBorders>
                </w:tcPr>
                <w:p w14:paraId="3E9990C3" w14:textId="77777777" w:rsidR="006C712D" w:rsidRDefault="006C712D" w:rsidP="005226F9">
                  <w:pPr>
                    <w:spacing w:before="160" w:after="160" w:line="324" w:lineRule="auto"/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C4AF594" w14:textId="3B35D450" w:rsidR="005226F9" w:rsidRPr="00970FD2" w:rsidRDefault="005226F9" w:rsidP="005226F9">
                  <w:pPr>
                    <w:spacing w:before="160" w:after="160" w:line="324" w:lineRule="auto"/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</w:tbl>
          <w:p w14:paraId="06CB8F95" w14:textId="47EBE935" w:rsidR="006C712D" w:rsidRPr="00970FD2" w:rsidRDefault="006C712D" w:rsidP="00EB1B88">
            <w:pPr>
              <w:tabs>
                <w:tab w:val="left" w:pos="5103"/>
              </w:tabs>
              <w:spacing w:after="120"/>
              <w:rPr>
                <w:rFonts w:ascii="Tahoma" w:hAnsi="Tahoma" w:cs="Tahoma"/>
                <w:b/>
                <w:sz w:val="20"/>
              </w:rPr>
            </w:pPr>
          </w:p>
        </w:tc>
      </w:tr>
      <w:tr w:rsidR="00D133F9" w:rsidRPr="00E9473A" w14:paraId="7A9358CD" w14:textId="77777777" w:rsidTr="00D234DD">
        <w:tc>
          <w:tcPr>
            <w:tcW w:w="10419" w:type="dxa"/>
          </w:tcPr>
          <w:p w14:paraId="5AEABE4C" w14:textId="412416A7" w:rsidR="00D133F9" w:rsidRDefault="00D133F9" w:rsidP="00B93685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</w:tbl>
    <w:p w14:paraId="62F2A24A" w14:textId="1148D1B1" w:rsidR="00B93685" w:rsidRDefault="00B93685"/>
    <w:p w14:paraId="31A140DA" w14:textId="1241C4F6" w:rsidR="00B93685" w:rsidRDefault="00B93685"/>
    <w:p w14:paraId="002DDC13" w14:textId="7A607C0C" w:rsidR="00B93685" w:rsidRDefault="00B93685"/>
    <w:p w14:paraId="6283CC93" w14:textId="754C0122" w:rsidR="00B93685" w:rsidRDefault="00B93685"/>
    <w:p w14:paraId="7FD47E77" w14:textId="1604AB05" w:rsidR="00B93685" w:rsidRDefault="00B93685"/>
    <w:p w14:paraId="4C21A82C" w14:textId="423D7328" w:rsidR="00B93685" w:rsidRDefault="00B93685"/>
    <w:p w14:paraId="648D861D" w14:textId="77777777" w:rsidR="00B93685" w:rsidRPr="00E8431A" w:rsidRDefault="00B93685" w:rsidP="00B93685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6BEB99D5" wp14:editId="4879629C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4" name="Image 4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245F0265" w14:textId="77777777" w:rsidR="00B93685" w:rsidRPr="00E8431A" w:rsidRDefault="00B93685" w:rsidP="00B93685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4A7790D5" w14:textId="67FC2A45" w:rsidR="00B93685" w:rsidRDefault="00B93685"/>
    <w:p w14:paraId="4FEE92AD" w14:textId="68B8F26C" w:rsidR="00B93685" w:rsidRDefault="00B93685"/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D133F9" w:rsidRPr="00E9473A" w14:paraId="5A1C705F" w14:textId="77777777" w:rsidTr="00B93685">
        <w:trPr>
          <w:trHeight w:val="5326"/>
        </w:trPr>
        <w:tc>
          <w:tcPr>
            <w:tcW w:w="10419" w:type="dxa"/>
          </w:tcPr>
          <w:p w14:paraId="5E113F6C" w14:textId="01B5A6B3" w:rsidR="00D133F9" w:rsidRPr="00970FD2" w:rsidRDefault="00D133F9" w:rsidP="00D133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Sujets et Accords</w:t>
            </w:r>
          </w:p>
          <w:p w14:paraId="05AB1003" w14:textId="26535358" w:rsidR="00D133F9" w:rsidRDefault="00D133F9" w:rsidP="00D234DD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Sujets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 xml:space="preserve">(à compléter par le </w:t>
            </w:r>
            <w:r>
              <w:rPr>
                <w:rFonts w:ascii="Tahoma" w:hAnsi="Tahoma" w:cs="Tahoma"/>
                <w:sz w:val="20"/>
                <w:szCs w:val="28"/>
              </w:rPr>
              <w:t>tuteur</w:t>
            </w:r>
            <w:r w:rsidRPr="00CA7EF8">
              <w:rPr>
                <w:rFonts w:ascii="Tahoma" w:hAnsi="Tahoma" w:cs="Tahoma"/>
                <w:sz w:val="20"/>
                <w:szCs w:val="28"/>
              </w:rPr>
              <w:t>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789C9540" w14:textId="7ED26F9A" w:rsidR="0089422C" w:rsidRPr="0089422C" w:rsidRDefault="0089422C" w:rsidP="00A8338B">
            <w:pPr>
              <w:pStyle w:val="Paragraphedeliste"/>
              <w:numPr>
                <w:ilvl w:val="0"/>
                <w:numId w:val="2"/>
              </w:num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Application GTA </w:t>
            </w:r>
          </w:p>
          <w:p w14:paraId="4A0ABDA0" w14:textId="58C42A6E" w:rsidR="0089422C" w:rsidRPr="0089422C" w:rsidRDefault="00A8338B" w:rsidP="0089422C">
            <w:pPr>
              <w:pStyle w:val="Paragraphedeliste"/>
              <w:numPr>
                <w:ilvl w:val="1"/>
                <w:numId w:val="2"/>
              </w:num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sz w:val="18"/>
                <w:szCs w:val="22"/>
              </w:rPr>
              <w:t xml:space="preserve">Correction des problèmes </w:t>
            </w:r>
            <w:r w:rsidR="0089422C">
              <w:rPr>
                <w:rFonts w:ascii="Tahoma" w:hAnsi="Tahoma" w:cs="Tahoma"/>
                <w:sz w:val="18"/>
                <w:szCs w:val="22"/>
              </w:rPr>
              <w:t>présents sur l’application GTA</w:t>
            </w:r>
          </w:p>
          <w:p w14:paraId="58504882" w14:textId="77777777" w:rsidR="0089422C" w:rsidRPr="0089422C" w:rsidRDefault="0089422C" w:rsidP="0089422C">
            <w:pPr>
              <w:pStyle w:val="Paragraphedeliste"/>
              <w:numPr>
                <w:ilvl w:val="1"/>
                <w:numId w:val="2"/>
              </w:num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sz w:val="18"/>
                <w:szCs w:val="22"/>
              </w:rPr>
              <w:t>A</w:t>
            </w:r>
            <w:r w:rsidR="00A8338B">
              <w:rPr>
                <w:rFonts w:ascii="Tahoma" w:hAnsi="Tahoma" w:cs="Tahoma"/>
                <w:sz w:val="18"/>
                <w:szCs w:val="22"/>
              </w:rPr>
              <w:t xml:space="preserve">ccompagnement de la mise en service </w:t>
            </w:r>
          </w:p>
          <w:p w14:paraId="54D63E7B" w14:textId="0858AEAE" w:rsidR="00D133F9" w:rsidRPr="0089422C" w:rsidRDefault="0089422C" w:rsidP="0089422C">
            <w:pPr>
              <w:pStyle w:val="Paragraphedeliste"/>
              <w:numPr>
                <w:ilvl w:val="1"/>
                <w:numId w:val="2"/>
              </w:num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sz w:val="18"/>
                <w:szCs w:val="22"/>
              </w:rPr>
              <w:t xml:space="preserve">Réalisation de la version </w:t>
            </w:r>
            <w:r w:rsidR="00A8338B">
              <w:rPr>
                <w:rFonts w:ascii="Tahoma" w:hAnsi="Tahoma" w:cs="Tahoma"/>
                <w:sz w:val="18"/>
                <w:szCs w:val="22"/>
              </w:rPr>
              <w:t xml:space="preserve">2 </w:t>
            </w:r>
            <w:r>
              <w:rPr>
                <w:rFonts w:ascii="Tahoma" w:hAnsi="Tahoma" w:cs="Tahoma"/>
                <w:sz w:val="18"/>
                <w:szCs w:val="22"/>
              </w:rPr>
              <w:t xml:space="preserve">: </w:t>
            </w:r>
            <w:r w:rsidR="00A8338B">
              <w:rPr>
                <w:rFonts w:ascii="Tahoma" w:hAnsi="Tahoma" w:cs="Tahoma"/>
                <w:sz w:val="18"/>
                <w:szCs w:val="22"/>
              </w:rPr>
              <w:t>ajout</w:t>
            </w:r>
            <w:r>
              <w:rPr>
                <w:rFonts w:ascii="Tahoma" w:hAnsi="Tahoma" w:cs="Tahoma"/>
                <w:sz w:val="18"/>
                <w:szCs w:val="22"/>
              </w:rPr>
              <w:t xml:space="preserve"> de fonctionnalités, simplification de fonctions existantes</w:t>
            </w:r>
          </w:p>
          <w:p w14:paraId="076BEDB9" w14:textId="77777777" w:rsidR="0089422C" w:rsidRPr="00A8338B" w:rsidRDefault="0089422C" w:rsidP="0089422C">
            <w:pPr>
              <w:pStyle w:val="Paragraphedeliste"/>
              <w:spacing w:after="120"/>
              <w:ind w:left="1440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3B8CBE1F" w14:textId="77777777" w:rsidR="0089422C" w:rsidRDefault="0089422C" w:rsidP="00C85104">
            <w:pPr>
              <w:pStyle w:val="Paragraphedeliste"/>
              <w:numPr>
                <w:ilvl w:val="0"/>
                <w:numId w:val="2"/>
              </w:num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Imprimantes : </w:t>
            </w:r>
          </w:p>
          <w:p w14:paraId="27971B55" w14:textId="51426567" w:rsidR="0089422C" w:rsidRPr="0089422C" w:rsidRDefault="00A8338B" w:rsidP="0089422C">
            <w:pPr>
              <w:pStyle w:val="Paragraphedeliste"/>
              <w:numPr>
                <w:ilvl w:val="1"/>
                <w:numId w:val="2"/>
              </w:num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89422C">
              <w:rPr>
                <w:rFonts w:ascii="Tahoma" w:hAnsi="Tahoma" w:cs="Tahoma"/>
                <w:sz w:val="20"/>
                <w:szCs w:val="28"/>
              </w:rPr>
              <w:t>Création</w:t>
            </w:r>
            <w:r w:rsidRPr="0089422C">
              <w:rPr>
                <w:rFonts w:ascii="Tahoma" w:hAnsi="Tahoma" w:cs="Tahoma"/>
                <w:b/>
                <w:sz w:val="20"/>
                <w:szCs w:val="28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>d’une application de gestion des</w:t>
            </w:r>
            <w:r w:rsidR="0089422C">
              <w:rPr>
                <w:rFonts w:ascii="Tahoma" w:hAnsi="Tahoma" w:cs="Tahoma"/>
                <w:sz w:val="18"/>
                <w:szCs w:val="22"/>
              </w:rPr>
              <w:t xml:space="preserve"> ressources des</w:t>
            </w:r>
            <w:r>
              <w:rPr>
                <w:rFonts w:ascii="Tahoma" w:hAnsi="Tahoma" w:cs="Tahoma"/>
                <w:sz w:val="18"/>
                <w:szCs w:val="22"/>
              </w:rPr>
              <w:t xml:space="preserve"> imprimantes des centres</w:t>
            </w:r>
            <w:r w:rsidR="0089422C">
              <w:rPr>
                <w:rFonts w:ascii="Tahoma" w:hAnsi="Tahoma" w:cs="Tahoma"/>
                <w:sz w:val="18"/>
                <w:szCs w:val="22"/>
              </w:rPr>
              <w:t xml:space="preserve"> de l'AFPA</w:t>
            </w:r>
            <w:r>
              <w:rPr>
                <w:rFonts w:ascii="Tahoma" w:hAnsi="Tahoma" w:cs="Tahoma"/>
                <w:sz w:val="18"/>
                <w:szCs w:val="22"/>
              </w:rPr>
              <w:t xml:space="preserve">. </w:t>
            </w:r>
          </w:p>
          <w:p w14:paraId="66D66E89" w14:textId="77777777" w:rsidR="0089422C" w:rsidRPr="0089422C" w:rsidRDefault="0089422C" w:rsidP="0089422C">
            <w:pPr>
              <w:pStyle w:val="Paragraphedeliste"/>
              <w:numPr>
                <w:ilvl w:val="1"/>
                <w:numId w:val="2"/>
              </w:num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sz w:val="18"/>
                <w:szCs w:val="22"/>
              </w:rPr>
              <w:t>Visualisation des n</w:t>
            </w:r>
            <w:r w:rsidR="00C85104">
              <w:rPr>
                <w:rFonts w:ascii="Tahoma" w:hAnsi="Tahoma" w:cs="Tahoma"/>
                <w:sz w:val="18"/>
                <w:szCs w:val="22"/>
              </w:rPr>
              <w:t>iveau</w:t>
            </w:r>
            <w:r>
              <w:rPr>
                <w:rFonts w:ascii="Tahoma" w:hAnsi="Tahoma" w:cs="Tahoma"/>
                <w:sz w:val="18"/>
                <w:szCs w:val="22"/>
              </w:rPr>
              <w:t>x</w:t>
            </w:r>
            <w:r w:rsidR="00C85104">
              <w:rPr>
                <w:rFonts w:ascii="Tahoma" w:hAnsi="Tahoma" w:cs="Tahoma"/>
                <w:sz w:val="18"/>
                <w:szCs w:val="22"/>
              </w:rPr>
              <w:t xml:space="preserve"> d’encre </w:t>
            </w:r>
          </w:p>
          <w:p w14:paraId="59B49A73" w14:textId="65208CA1" w:rsidR="00D133F9" w:rsidRPr="0089422C" w:rsidRDefault="0089422C" w:rsidP="0089422C">
            <w:pPr>
              <w:pStyle w:val="Paragraphedeliste"/>
              <w:numPr>
                <w:ilvl w:val="1"/>
                <w:numId w:val="2"/>
              </w:num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sz w:val="18"/>
                <w:szCs w:val="22"/>
              </w:rPr>
              <w:t>Précommande des ressources nécessaires</w:t>
            </w:r>
            <w:r w:rsidR="00C85104">
              <w:rPr>
                <w:rFonts w:ascii="Tahoma" w:hAnsi="Tahoma" w:cs="Tahoma"/>
                <w:sz w:val="18"/>
                <w:szCs w:val="22"/>
              </w:rPr>
              <w:t>.</w:t>
            </w:r>
          </w:p>
          <w:p w14:paraId="2CBFD714" w14:textId="3FF73069" w:rsidR="0089422C" w:rsidRPr="00B379C6" w:rsidRDefault="0089422C" w:rsidP="0089422C">
            <w:pPr>
              <w:pStyle w:val="Paragraphedeliste"/>
              <w:numPr>
                <w:ilvl w:val="1"/>
                <w:numId w:val="2"/>
              </w:numPr>
              <w:spacing w:after="12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sz w:val="18"/>
                <w:szCs w:val="22"/>
              </w:rPr>
              <w:t>Statistiques d'utilisation et d'indisponibilité</w:t>
            </w:r>
          </w:p>
          <w:p w14:paraId="01BD6A7A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ADA09F2" w14:textId="77777777" w:rsidR="00D133F9" w:rsidRDefault="00D133F9" w:rsidP="00D234DD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4EA62F6F" w14:textId="7D295592" w:rsidR="00D133F9" w:rsidRPr="006C712D" w:rsidRDefault="00D133F9" w:rsidP="00D234DD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du tuteur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 </w:t>
            </w:r>
            <w:proofErr w:type="gramStart"/>
            <w:r>
              <w:rPr>
                <w:rFonts w:ascii="Tahoma" w:hAnsi="Tahoma" w:cs="Tahoma"/>
                <w:sz w:val="18"/>
                <w:szCs w:val="22"/>
              </w:rPr>
              <w:t>le</w:t>
            </w:r>
            <w:proofErr w:type="gramEnd"/>
            <w:r>
              <w:rPr>
                <w:rFonts w:ascii="Tahoma" w:hAnsi="Tahoma" w:cs="Tahoma"/>
                <w:sz w:val="18"/>
                <w:szCs w:val="22"/>
              </w:rPr>
              <w:t xml:space="preserve">  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5876A172" w14:textId="77777777" w:rsidR="00D133F9" w:rsidRPr="00E9473A" w:rsidRDefault="00D133F9" w:rsidP="00D234DD">
            <w:pPr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  <w:tr w:rsidR="006C712D" w:rsidRPr="00E9473A" w14:paraId="080163AC" w14:textId="77777777" w:rsidTr="51DAA877">
        <w:tc>
          <w:tcPr>
            <w:tcW w:w="10419" w:type="dxa"/>
          </w:tcPr>
          <w:p w14:paraId="67B4B00C" w14:textId="45188E2C" w:rsidR="00B93685" w:rsidRDefault="00B93685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7B75C526" w14:textId="3250FADD" w:rsidR="006C712D" w:rsidRDefault="006C712D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Objectifs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>(à compléter par le formateur)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3038F3DE" w14:textId="21F74D4E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L</w:t>
            </w:r>
            <w:r>
              <w:rPr>
                <w:rFonts w:ascii="Tahoma" w:hAnsi="Tahoma" w:cs="Tahoma"/>
                <w:sz w:val="18"/>
                <w:szCs w:val="22"/>
              </w:rPr>
              <w:t xml:space="preserve">a période en entreprise doit </w:t>
            </w:r>
            <w:r w:rsidRPr="00D133F9">
              <w:rPr>
                <w:rFonts w:ascii="Tahoma" w:hAnsi="Tahoma" w:cs="Tahoma"/>
                <w:sz w:val="18"/>
                <w:szCs w:val="22"/>
              </w:rPr>
              <w:t>couvr</w:t>
            </w:r>
            <w:r>
              <w:rPr>
                <w:rFonts w:ascii="Tahoma" w:hAnsi="Tahoma" w:cs="Tahoma"/>
                <w:sz w:val="18"/>
                <w:szCs w:val="22"/>
              </w:rPr>
              <w:t>ir</w:t>
            </w:r>
            <w:r w:rsidRPr="00D133F9">
              <w:rPr>
                <w:rFonts w:ascii="Tahoma" w:hAnsi="Tahoma" w:cs="Tahoma"/>
                <w:sz w:val="18"/>
                <w:szCs w:val="22"/>
              </w:rPr>
              <w:t xml:space="preserve"> les compétences suivantes :</w:t>
            </w:r>
          </w:p>
          <w:p w14:paraId="13F06172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1 « Concevoir et développer des composants d'interface utilisateur en intégrant les recommandations de sécurité » :</w:t>
            </w:r>
          </w:p>
          <w:p w14:paraId="07D70512" w14:textId="06295809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Maquetter une application</w:t>
            </w:r>
          </w:p>
          <w:p w14:paraId="5EEA2EEC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des composants d’accès aux données</w:t>
            </w:r>
          </w:p>
          <w:p w14:paraId="5916F417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la partie front-end d’une interface utilisateur web</w:t>
            </w:r>
          </w:p>
          <w:p w14:paraId="609F06D2" w14:textId="58C13885" w:rsid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la partie back-end d’une interface utilisateur web</w:t>
            </w:r>
          </w:p>
          <w:p w14:paraId="07A21B10" w14:textId="57F61F75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</w:p>
          <w:p w14:paraId="4FD598C7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2 « Concevoir et développer la persistance des données en intégrant les recommandations de sécurité » :</w:t>
            </w:r>
          </w:p>
          <w:p w14:paraId="5052F91C" w14:textId="60186FF5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Mettre en place une base de données</w:t>
            </w:r>
          </w:p>
          <w:p w14:paraId="1A2B99D1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3 « Concevoir et développer une application multicouche répartie en intégrant les recommandations de sécurité » :</w:t>
            </w:r>
          </w:p>
          <w:p w14:paraId="15B896F5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Concevoir une application</w:t>
            </w:r>
          </w:p>
          <w:p w14:paraId="6583F909" w14:textId="6B3A68F0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des composants métier</w:t>
            </w:r>
          </w:p>
          <w:p w14:paraId="1AF8AB09" w14:textId="3FD7EFC2" w:rsidR="006C712D" w:rsidRDefault="00D133F9" w:rsidP="00D133F9">
            <w:pPr>
              <w:spacing w:after="120"/>
              <w:ind w:left="1418"/>
              <w:rPr>
                <w:rFonts w:ascii="Tahoma" w:hAnsi="Tahoma" w:cs="Tahoma"/>
                <w:b/>
                <w:sz w:val="20"/>
                <w:szCs w:val="28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Construire une application organisée en couches</w:t>
            </w:r>
          </w:p>
          <w:p w14:paraId="60EA4921" w14:textId="4B06D07F" w:rsidR="006C712D" w:rsidRDefault="006C712D" w:rsidP="00EB1B88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</w:t>
            </w:r>
          </w:p>
          <w:p w14:paraId="170469EE" w14:textId="2B9D8016" w:rsidR="006C712D" w:rsidRPr="00DF037C" w:rsidRDefault="000A4F4A" w:rsidP="00EB1B88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5F31F250" wp14:editId="16316FD7">
                  <wp:simplePos x="0" y="0"/>
                  <wp:positionH relativeFrom="column">
                    <wp:posOffset>1347470</wp:posOffset>
                  </wp:positionH>
                  <wp:positionV relativeFrom="paragraph">
                    <wp:posOffset>162560</wp:posOffset>
                  </wp:positionV>
                  <wp:extent cx="1234440" cy="487680"/>
                  <wp:effectExtent l="0" t="0" r="3810" b="7620"/>
                  <wp:wrapTight wrapText="bothSides">
                    <wp:wrapPolygon edited="0">
                      <wp:start x="0" y="0"/>
                      <wp:lineTo x="0" y="21094"/>
                      <wp:lineTo x="21333" y="21094"/>
                      <wp:lineTo x="21333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C712D">
              <w:rPr>
                <w:rFonts w:ascii="Tahoma" w:hAnsi="Tahoma" w:cs="Tahoma"/>
                <w:b/>
                <w:sz w:val="20"/>
                <w:szCs w:val="20"/>
              </w:rPr>
              <w:t xml:space="preserve">Validation </w:t>
            </w:r>
            <w:r w:rsidR="006C712D" w:rsidRPr="00DF037C">
              <w:rPr>
                <w:rFonts w:ascii="Tahoma" w:hAnsi="Tahoma" w:cs="Tahoma"/>
                <w:b/>
                <w:sz w:val="20"/>
                <w:szCs w:val="20"/>
              </w:rPr>
              <w:t xml:space="preserve">par </w:t>
            </w:r>
            <w:r w:rsidR="00B93685">
              <w:rPr>
                <w:rFonts w:ascii="Tahoma" w:hAnsi="Tahoma" w:cs="Tahoma"/>
                <w:b/>
                <w:sz w:val="20"/>
                <w:szCs w:val="20"/>
              </w:rPr>
              <w:t>la</w:t>
            </w:r>
            <w:r w:rsidR="006C712D"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formatrice</w:t>
            </w:r>
            <w:r w:rsidR="006C712D">
              <w:rPr>
                <w:rFonts w:ascii="Tahoma" w:hAnsi="Tahoma" w:cs="Tahoma"/>
                <w:b/>
                <w:sz w:val="20"/>
                <w:szCs w:val="20"/>
              </w:rPr>
              <w:t xml:space="preserve"> le</w:t>
            </w:r>
            <w:r w:rsidR="006C712D"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:</w:t>
            </w:r>
            <w:r w:rsidR="006C712D" w:rsidRPr="00B379C6">
              <w:rPr>
                <w:rFonts w:ascii="Tahoma" w:hAnsi="Tahoma" w:cs="Tahoma"/>
                <w:sz w:val="18"/>
                <w:szCs w:val="22"/>
              </w:rPr>
              <w:t xml:space="preserve"> ………</w:t>
            </w:r>
            <w:r>
              <w:rPr>
                <w:rFonts w:ascii="Tahoma" w:hAnsi="Tahoma" w:cs="Tahoma"/>
                <w:sz w:val="18"/>
                <w:szCs w:val="22"/>
              </w:rPr>
              <w:t>02/03/2023</w:t>
            </w:r>
            <w:r w:rsidR="006C712D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</w:t>
            </w:r>
            <w:r w:rsidR="006C712D"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1F609B5E" w14:textId="0C015EC6" w:rsidR="006C712D" w:rsidRPr="006C712D" w:rsidRDefault="006C712D" w:rsidP="00EB1B88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:</w:t>
            </w:r>
          </w:p>
          <w:p w14:paraId="583518B3" w14:textId="77777777" w:rsidR="006C712D" w:rsidRPr="00E9473A" w:rsidRDefault="006C712D" w:rsidP="00EB1B88">
            <w:pPr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</w:tbl>
    <w:p w14:paraId="4A72797B" w14:textId="77777777" w:rsidR="00EC19DC" w:rsidRPr="009D7BD4" w:rsidRDefault="00EC19DC" w:rsidP="009D7BD4">
      <w:pPr>
        <w:rPr>
          <w:rFonts w:ascii="Tahoma" w:hAnsi="Tahoma" w:cs="Tahoma"/>
          <w:sz w:val="10"/>
          <w:szCs w:val="10"/>
        </w:rPr>
      </w:pPr>
    </w:p>
    <w:sectPr w:rsidR="00EC19DC" w:rsidRPr="009D7BD4" w:rsidSect="005226F9">
      <w:footerReference w:type="default" r:id="rId12"/>
      <w:type w:val="continuous"/>
      <w:pgSz w:w="11907" w:h="16840" w:code="9"/>
      <w:pgMar w:top="567" w:right="567" w:bottom="567" w:left="567" w:header="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92FA" w14:textId="77777777" w:rsidR="00890832" w:rsidRDefault="00890832">
      <w:r>
        <w:separator/>
      </w:r>
    </w:p>
  </w:endnote>
  <w:endnote w:type="continuationSeparator" w:id="0">
    <w:p w14:paraId="592627D2" w14:textId="77777777" w:rsidR="00890832" w:rsidRDefault="0089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7FA6A" w14:textId="34ACBA0E" w:rsidR="00CA7EF8" w:rsidRPr="00E8431A" w:rsidRDefault="00CA7EF8" w:rsidP="00E8431A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jc w:val="center"/>
      <w:rPr>
        <w:rStyle w:val="Numrodepage"/>
        <w:rFonts w:ascii="Arial" w:hAnsi="Arial" w:cs="Arial"/>
        <w:b w:val="0"/>
        <w:sz w:val="16"/>
        <w:szCs w:val="16"/>
      </w:rPr>
    </w:pPr>
    <w:r w:rsidRPr="00E8431A">
      <w:rPr>
        <w:rFonts w:ascii="Arial" w:hAnsi="Arial" w:cs="Arial"/>
        <w:b w:val="0"/>
        <w:snapToGrid w:val="0"/>
        <w:sz w:val="16"/>
        <w:szCs w:val="16"/>
      </w:rPr>
      <w:t xml:space="preserve">Page 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begin"/>
    </w:r>
    <w:r w:rsidRPr="00E8431A">
      <w:rPr>
        <w:rStyle w:val="Numrodepage"/>
        <w:rFonts w:ascii="Arial" w:hAnsi="Arial" w:cs="Arial"/>
        <w:b w:val="0"/>
        <w:sz w:val="16"/>
        <w:szCs w:val="16"/>
      </w:rPr>
      <w:instrText xml:space="preserve"> PAGE </w:instrTex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separate"/>
    </w:r>
    <w:r w:rsidR="00360414">
      <w:rPr>
        <w:rStyle w:val="Numrodepage"/>
        <w:rFonts w:ascii="Arial" w:hAnsi="Arial" w:cs="Arial"/>
        <w:b w:val="0"/>
        <w:noProof/>
        <w:sz w:val="16"/>
        <w:szCs w:val="16"/>
      </w:rPr>
      <w:t>3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end"/>
    </w:r>
    <w:r w:rsidRPr="00E8431A">
      <w:rPr>
        <w:rFonts w:ascii="Arial" w:hAnsi="Arial" w:cs="Arial"/>
        <w:b w:val="0"/>
        <w:snapToGrid w:val="0"/>
        <w:sz w:val="16"/>
        <w:szCs w:val="16"/>
      </w:rPr>
      <w:t xml:space="preserve"> sur 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begin"/>
    </w:r>
    <w:r w:rsidRPr="00E8431A">
      <w:rPr>
        <w:rStyle w:val="Numrodepage"/>
        <w:rFonts w:ascii="Arial" w:hAnsi="Arial" w:cs="Arial"/>
        <w:b w:val="0"/>
        <w:sz w:val="16"/>
        <w:szCs w:val="16"/>
      </w:rPr>
      <w:instrText xml:space="preserve"> NUMPAGES </w:instrTex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separate"/>
    </w:r>
    <w:r w:rsidR="00360414">
      <w:rPr>
        <w:rStyle w:val="Numrodepage"/>
        <w:rFonts w:ascii="Arial" w:hAnsi="Arial" w:cs="Arial"/>
        <w:b w:val="0"/>
        <w:noProof/>
        <w:sz w:val="16"/>
        <w:szCs w:val="16"/>
      </w:rPr>
      <w:t>3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end"/>
    </w:r>
  </w:p>
  <w:p w14:paraId="2C68BCCE" w14:textId="77777777" w:rsidR="00E8431A" w:rsidRPr="00997194" w:rsidRDefault="00E8431A" w:rsidP="00E8431A">
    <w:pPr>
      <w:pStyle w:val="Pieddepage"/>
      <w:tabs>
        <w:tab w:val="clear" w:pos="9072"/>
        <w:tab w:val="right" w:pos="9923"/>
      </w:tabs>
      <w:rPr>
        <w:rFonts w:ascii="Arial" w:hAnsi="Arial" w:cs="Arial"/>
        <w:sz w:val="16"/>
        <w:szCs w:val="16"/>
      </w:rPr>
    </w:pPr>
    <w:r w:rsidRPr="00F45E0D">
      <w:rPr>
        <w:rFonts w:ascii="Arial" w:hAnsi="Arial" w:cs="Arial"/>
        <w:sz w:val="16"/>
        <w:szCs w:val="16"/>
      </w:rPr>
      <w:t>AFP</w:t>
    </w:r>
    <w:r>
      <w:rPr>
        <w:rFonts w:ascii="Arial" w:hAnsi="Arial" w:cs="Arial"/>
        <w:sz w:val="16"/>
        <w:szCs w:val="16"/>
      </w:rPr>
      <w:t>A Hauts de France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version du 02 04 2021</w:t>
    </w:r>
  </w:p>
  <w:p w14:paraId="4E87B79D" w14:textId="77777777" w:rsidR="00E8431A" w:rsidRPr="00E8431A" w:rsidRDefault="00E8431A" w:rsidP="00E8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F4A25" w14:textId="77777777" w:rsidR="00890832" w:rsidRDefault="00890832">
      <w:r>
        <w:separator/>
      </w:r>
    </w:p>
  </w:footnote>
  <w:footnote w:type="continuationSeparator" w:id="0">
    <w:p w14:paraId="62162DC1" w14:textId="77777777" w:rsidR="00890832" w:rsidRDefault="00890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4276D"/>
    <w:multiLevelType w:val="hybridMultilevel"/>
    <w:tmpl w:val="0C80C9C6"/>
    <w:lvl w:ilvl="0" w:tplc="827AF656">
      <w:start w:val="1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10E12"/>
    <w:multiLevelType w:val="hybridMultilevel"/>
    <w:tmpl w:val="BA140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AF"/>
    <w:rsid w:val="00010C77"/>
    <w:rsid w:val="00045C61"/>
    <w:rsid w:val="00050644"/>
    <w:rsid w:val="0007580F"/>
    <w:rsid w:val="00084F23"/>
    <w:rsid w:val="000A3669"/>
    <w:rsid w:val="000A4F4A"/>
    <w:rsid w:val="00164BEE"/>
    <w:rsid w:val="00182E84"/>
    <w:rsid w:val="00204126"/>
    <w:rsid w:val="00256A24"/>
    <w:rsid w:val="00273062"/>
    <w:rsid w:val="002A6109"/>
    <w:rsid w:val="002B3599"/>
    <w:rsid w:val="002C263E"/>
    <w:rsid w:val="002C5188"/>
    <w:rsid w:val="00307A90"/>
    <w:rsid w:val="00360414"/>
    <w:rsid w:val="00375589"/>
    <w:rsid w:val="00376D31"/>
    <w:rsid w:val="00377B33"/>
    <w:rsid w:val="003A62E7"/>
    <w:rsid w:val="003B4E03"/>
    <w:rsid w:val="003C29A1"/>
    <w:rsid w:val="003D016D"/>
    <w:rsid w:val="003D6A91"/>
    <w:rsid w:val="00405BB1"/>
    <w:rsid w:val="004258A2"/>
    <w:rsid w:val="00457070"/>
    <w:rsid w:val="0046419E"/>
    <w:rsid w:val="00467FF5"/>
    <w:rsid w:val="004730B2"/>
    <w:rsid w:val="004F20B9"/>
    <w:rsid w:val="0050619C"/>
    <w:rsid w:val="00515D98"/>
    <w:rsid w:val="005226F9"/>
    <w:rsid w:val="00545E86"/>
    <w:rsid w:val="00565AAF"/>
    <w:rsid w:val="0057404F"/>
    <w:rsid w:val="00594179"/>
    <w:rsid w:val="005C267E"/>
    <w:rsid w:val="0064045C"/>
    <w:rsid w:val="00652DF9"/>
    <w:rsid w:val="0066519A"/>
    <w:rsid w:val="0068757A"/>
    <w:rsid w:val="006A3EB7"/>
    <w:rsid w:val="006B067B"/>
    <w:rsid w:val="006C31F5"/>
    <w:rsid w:val="006C712D"/>
    <w:rsid w:val="006D6C31"/>
    <w:rsid w:val="00725652"/>
    <w:rsid w:val="0073568D"/>
    <w:rsid w:val="00740ACF"/>
    <w:rsid w:val="0074786B"/>
    <w:rsid w:val="00754CFC"/>
    <w:rsid w:val="00771206"/>
    <w:rsid w:val="0078313B"/>
    <w:rsid w:val="00797823"/>
    <w:rsid w:val="007A6E70"/>
    <w:rsid w:val="007B5D51"/>
    <w:rsid w:val="007C0BB9"/>
    <w:rsid w:val="007D422C"/>
    <w:rsid w:val="007E2558"/>
    <w:rsid w:val="00815AB3"/>
    <w:rsid w:val="00870A21"/>
    <w:rsid w:val="00884156"/>
    <w:rsid w:val="00890832"/>
    <w:rsid w:val="0089422C"/>
    <w:rsid w:val="00910495"/>
    <w:rsid w:val="0091127D"/>
    <w:rsid w:val="00945441"/>
    <w:rsid w:val="00970FD2"/>
    <w:rsid w:val="00996C8E"/>
    <w:rsid w:val="009B1FC9"/>
    <w:rsid w:val="009D7BD4"/>
    <w:rsid w:val="009D7F26"/>
    <w:rsid w:val="00A03C72"/>
    <w:rsid w:val="00A06205"/>
    <w:rsid w:val="00A34A4F"/>
    <w:rsid w:val="00A36044"/>
    <w:rsid w:val="00A45AAF"/>
    <w:rsid w:val="00A469C2"/>
    <w:rsid w:val="00A801B0"/>
    <w:rsid w:val="00A8338B"/>
    <w:rsid w:val="00AA56CC"/>
    <w:rsid w:val="00AE39C9"/>
    <w:rsid w:val="00AE7E8A"/>
    <w:rsid w:val="00B07E73"/>
    <w:rsid w:val="00B25BF4"/>
    <w:rsid w:val="00B379C6"/>
    <w:rsid w:val="00B63ADA"/>
    <w:rsid w:val="00B821B5"/>
    <w:rsid w:val="00B93685"/>
    <w:rsid w:val="00BC4E37"/>
    <w:rsid w:val="00BE6FBC"/>
    <w:rsid w:val="00C1776A"/>
    <w:rsid w:val="00C20E1F"/>
    <w:rsid w:val="00C21194"/>
    <w:rsid w:val="00C4167A"/>
    <w:rsid w:val="00C43C26"/>
    <w:rsid w:val="00C542FF"/>
    <w:rsid w:val="00C77504"/>
    <w:rsid w:val="00C85104"/>
    <w:rsid w:val="00CA7EF8"/>
    <w:rsid w:val="00CB6DB1"/>
    <w:rsid w:val="00CC03BF"/>
    <w:rsid w:val="00D0760C"/>
    <w:rsid w:val="00D133F9"/>
    <w:rsid w:val="00D23125"/>
    <w:rsid w:val="00D37BC0"/>
    <w:rsid w:val="00D37D18"/>
    <w:rsid w:val="00D52F24"/>
    <w:rsid w:val="00D61DF9"/>
    <w:rsid w:val="00D75241"/>
    <w:rsid w:val="00DF037C"/>
    <w:rsid w:val="00DF315C"/>
    <w:rsid w:val="00DF5DD0"/>
    <w:rsid w:val="00E14079"/>
    <w:rsid w:val="00E4692E"/>
    <w:rsid w:val="00E8431A"/>
    <w:rsid w:val="00E9473A"/>
    <w:rsid w:val="00E96B82"/>
    <w:rsid w:val="00EB615E"/>
    <w:rsid w:val="00EC19DC"/>
    <w:rsid w:val="00F142AB"/>
    <w:rsid w:val="00F65A7A"/>
    <w:rsid w:val="00F92D80"/>
    <w:rsid w:val="3F9D408B"/>
    <w:rsid w:val="51DAA877"/>
    <w:rsid w:val="5A73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2837FA38"/>
  <w15:docId w15:val="{4858514A-C8FB-4B70-86EB-7944F30E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qFormat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qFormat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uiPriority w:val="59"/>
    <w:rsid w:val="00C4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7A6E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6E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712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8431A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8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6%20PCS%20OS1%20(fiche%20renseignement%20entreprise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821D1-1B4D-48C5-8E76-8D174258D35E}"/>
      </w:docPartPr>
      <w:docPartBody>
        <w:p w:rsidR="00B13081" w:rsidRDefault="00B1308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081"/>
    <w:rsid w:val="00B13081"/>
    <w:rsid w:val="00D2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4DC88C1FFBB4AA927705233B977DE" ma:contentTypeVersion="10" ma:contentTypeDescription="Crée un document." ma:contentTypeScope="" ma:versionID="b2a810ad5943ba379e05c295189254c8">
  <xsd:schema xmlns:xsd="http://www.w3.org/2001/XMLSchema" xmlns:xs="http://www.w3.org/2001/XMLSchema" xmlns:p="http://schemas.microsoft.com/office/2006/metadata/properties" xmlns:ns2="9e9b695a-8fbf-4621-8383-a1a542868caf" xmlns:ns3="a0dcfdc4-3089-40aa-bae6-dc81b646084f" targetNamespace="http://schemas.microsoft.com/office/2006/metadata/properties" ma:root="true" ma:fieldsID="be3237579003c614ec10055e401a097b" ns2:_="" ns3:_="">
    <xsd:import namespace="9e9b695a-8fbf-4621-8383-a1a542868caf"/>
    <xsd:import namespace="a0dcfdc4-3089-40aa-bae6-dc81b64608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b695a-8fbf-4621-8383-a1a542868c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cfdc4-3089-40aa-bae6-dc81b6460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844E1E-D97E-4FC1-ADC8-56732FF955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1FC7AF-987B-446D-A594-DDD19A587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b695a-8fbf-4621-8383-a1a542868caf"/>
    <ds:schemaRef ds:uri="a0dcfdc4-3089-40aa-bae6-dc81b6460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1C7561-C684-4FBD-A7D4-C872D8F6CF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AN06 PCS OS1 (fiche renseignement entreprise).dot</Template>
  <TotalTime>39</TotalTime>
  <Pages>3</Pages>
  <Words>702</Words>
  <Characters>4799</Characters>
  <Application>Microsoft Office Word</Application>
  <DocSecurity>0</DocSecurity>
  <Lines>39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Laxou /pompey_</vt:lpstr>
    </vt:vector>
  </TitlesOfParts>
  <Company>AFPA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Laxou /pompey_</dc:title>
  <dc:creator>AFPA</dc:creator>
  <cp:lastModifiedBy>Poix Martine</cp:lastModifiedBy>
  <cp:revision>8</cp:revision>
  <cp:lastPrinted>2014-03-17T08:22:00Z</cp:lastPrinted>
  <dcterms:created xsi:type="dcterms:W3CDTF">2023-01-16T07:38:00Z</dcterms:created>
  <dcterms:modified xsi:type="dcterms:W3CDTF">2023-03-02T14:00:00Z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0x01010077F4DC88C1FFBB4AA927705233B977DE</vt:lpwstr>
  </property>
  <property fmtid="{D5CDD505-2E9C-101B-9397-08002B2CF9AE}" pid="3" name="_DocHome">
    <vt:i4>93000708</vt:i4>
  </property>
</Properties>
</file>